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批量导入媒介</w:t>
      </w:r>
    </w:p>
    <w:p>
      <w:r>
        <w:drawing>
          <wp:inline distT="0" distB="0" distL="114300" distR="114300">
            <wp:extent cx="5269865" cy="215900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这里名称必须与系统数据字典的对应上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849120"/>
            <wp:effectExtent l="0" t="0" r="508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模板参考附件《批量导入达人-模板.xlsx》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人员变更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1）点击“账号管理-》人员变更”，可以针对某个用户做资源移交操作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337435"/>
            <wp:effectExtent l="0" t="0" r="952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2）资源主要包括图中圈起来的tab标签，可以选择对应标签，将对应资源转移给新的人员；</w:t>
      </w:r>
    </w:p>
    <w:p>
      <w:r>
        <w:drawing>
          <wp:inline distT="0" distB="0" distL="114300" distR="114300">
            <wp:extent cx="5269865" cy="2115185"/>
            <wp:effectExtent l="0" t="0" r="698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252345"/>
            <wp:effectExtent l="0" t="0" r="8255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E1211"/>
    <w:multiLevelType w:val="singleLevel"/>
    <w:tmpl w:val="19CE121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5594F"/>
    <w:rsid w:val="095B37F1"/>
    <w:rsid w:val="0E60332D"/>
    <w:rsid w:val="104F0017"/>
    <w:rsid w:val="10790FB8"/>
    <w:rsid w:val="1C2D14DB"/>
    <w:rsid w:val="235C54AC"/>
    <w:rsid w:val="25ED7BF8"/>
    <w:rsid w:val="30D03D33"/>
    <w:rsid w:val="32C4610A"/>
    <w:rsid w:val="39C5594F"/>
    <w:rsid w:val="40EF391D"/>
    <w:rsid w:val="53435919"/>
    <w:rsid w:val="61334E7B"/>
    <w:rsid w:val="65F558A6"/>
    <w:rsid w:val="6D535020"/>
    <w:rsid w:val="6DE1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2018-04-09T01:46:00Z</dcterms:created>
  <dc:creator>Bill</dc:creator>
  <cp:lastModifiedBy>Bill</cp:lastModifiedBy>
  <dcterms:modified xsi:type="dcterms:W3CDTF">2018-04-17T11:39:04Z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